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9354601" w:displacedByCustomXml="next"/>
    <w:bookmarkStart w:id="1" w:name="_Toc329354822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BA128E" w:rsidP="00BA128E">
          <w:pPr>
            <w:pStyle w:val="Sinespaciado"/>
            <w:jc w:val="center"/>
            <w:rPr>
              <w:sz w:val="24"/>
            </w:rPr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6CDEE8B" wp14:editId="55455184">
                    <wp:simplePos x="0" y="0"/>
                    <wp:positionH relativeFrom="margin">
                      <wp:posOffset>247015</wp:posOffset>
                    </wp:positionH>
                    <wp:positionV relativeFrom="margin">
                      <wp:posOffset>-134104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117733953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8A4DB9">
                                    <w:pPr>
                                      <w:pStyle w:val="Ttulo"/>
                                    </w:pPr>
                                    <w:r>
                                      <w:t>INFORMATICA I,II Y III TRIMESTRE</w:t>
                                    </w:r>
                                  </w:p>
                                </w:sdtContent>
                              </w:sdt>
                              <w:p w:rsidR="0087552D" w:rsidRPr="00C84D22" w:rsidRDefault="00E37F3F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-5645617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4DB9">
                                      <w:t>APRENDIZAJES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CDEE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left:0;text-align:left;margin-left:19.45pt;margin-top:-10.5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11773395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8A4DB9">
                              <w:pPr>
                                <w:pStyle w:val="Ttulo"/>
                              </w:pPr>
                              <w:r>
                                <w:t>INFORMATICA I,II Y III TRIMESTRE</w:t>
                              </w:r>
                            </w:p>
                          </w:sdtContent>
                        </w:sdt>
                        <w:p w:rsidR="0087552D" w:rsidRPr="00C84D22" w:rsidRDefault="006C22D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-5645617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4DB9">
                                <w:t>APRENDIZAJES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sz w:val="24"/>
              <w:lang w:val="es-MX" w:eastAsia="es-MX"/>
            </w:rPr>
            <w:drawing>
              <wp:inline distT="0" distB="0" distL="0" distR="0" wp14:anchorId="5F551B14" wp14:editId="5EFCBE35">
                <wp:extent cx="4021466" cy="435306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8cf790b4a9928c8fb05e8309fe00d7b5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2563" cy="4386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7552D" w:rsidRDefault="00BA128E">
          <w:pPr>
            <w:spacing w:after="200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119DF55" wp14:editId="78997ED1">
                    <wp:simplePos x="0" y="0"/>
                    <wp:positionH relativeFrom="column">
                      <wp:posOffset>392462</wp:posOffset>
                    </wp:positionH>
                    <wp:positionV relativeFrom="paragraph">
                      <wp:posOffset>1113359</wp:posOffset>
                    </wp:positionV>
                    <wp:extent cx="4602480" cy="1952625"/>
                    <wp:effectExtent l="0" t="0" r="7620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2480" cy="1952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4DB9" w:rsidRDefault="008A4DB9" w:rsidP="008A4DB9">
                                <w:pPr>
                                  <w:ind w:left="720"/>
                                  <w:jc w:val="center"/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  <w:t>FARRAH EVANGELINE SANTIAGO SAUCEDO</w:t>
                                </w:r>
                              </w:p>
                              <w:p w:rsidR="008A4DB9" w:rsidRPr="008A4DB9" w:rsidRDefault="008A4DB9" w:rsidP="008A4DB9">
                                <w:pPr>
                                  <w:ind w:left="720"/>
                                  <w:jc w:val="center"/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BA128E">
                                  <w:rPr>
                                    <w:sz w:val="32"/>
                                    <w:szCs w:val="32"/>
                                    <w:lang w:val="es-MX"/>
                                  </w:rPr>
                                  <w:t>1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  <w:t>°H</w:t>
                                </w:r>
                              </w:p>
                              <w:p w:rsidR="008A4DB9" w:rsidRDefault="008A4DB9" w:rsidP="008A4DB9">
                                <w:pPr>
                                  <w:ind w:left="720"/>
                                  <w:jc w:val="center"/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  <w:t>ESCUELA SECUNDARIA TECNICA °17</w:t>
                                </w:r>
                              </w:p>
                              <w:p w:rsidR="008A4DB9" w:rsidRDefault="008A4DB9" w:rsidP="008A4DB9">
                                <w:pPr>
                                  <w:ind w:left="720"/>
                                  <w:jc w:val="center"/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  <w:t>TALLER DE INFORMATICA</w:t>
                                </w:r>
                              </w:p>
                              <w:p w:rsidR="008A4DB9" w:rsidRDefault="008A4DB9" w:rsidP="008A4DB9">
                                <w:pPr>
                                  <w:ind w:left="720"/>
                                  <w:jc w:val="center"/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  <w:t>PROFESOR. ADRIAN NUÑEZ M.</w:t>
                                </w:r>
                              </w:p>
                              <w:p w:rsidR="008A4DB9" w:rsidRPr="008A4DB9" w:rsidRDefault="008A4DB9" w:rsidP="008A4DB9">
                                <w:pPr>
                                  <w:ind w:left="720"/>
                                  <w:jc w:val="center"/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19DF55" id="Cuadro de texto 2" o:spid="_x0000_s1027" type="#_x0000_t202" style="position:absolute;margin-left:30.9pt;margin-top:87.65pt;width:362.4pt;height:15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" stroked="f">
                    <v:textbox>
                      <w:txbxContent>
                        <w:p w:rsidR="008A4DB9" w:rsidRDefault="008A4DB9" w:rsidP="008A4DB9">
                          <w:pPr>
                            <w:ind w:left="720"/>
                            <w:jc w:val="center"/>
                            <w:rPr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MX"/>
                            </w:rPr>
                            <w:t>FARRAH EVANGELINE SANTIAGO SAUCEDO</w:t>
                          </w:r>
                        </w:p>
                        <w:p w:rsidR="008A4DB9" w:rsidRPr="008A4DB9" w:rsidRDefault="008A4DB9" w:rsidP="008A4DB9">
                          <w:pPr>
                            <w:ind w:left="720"/>
                            <w:jc w:val="center"/>
                            <w:rPr>
                              <w:sz w:val="28"/>
                              <w:szCs w:val="28"/>
                              <w:lang w:val="es-MX"/>
                            </w:rPr>
                          </w:pPr>
                          <w:r w:rsidRPr="00BA128E">
                            <w:rPr>
                              <w:sz w:val="32"/>
                              <w:szCs w:val="32"/>
                              <w:lang w:val="es-MX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  <w:lang w:val="es-MX"/>
                            </w:rPr>
                            <w:t>°H</w:t>
                          </w:r>
                        </w:p>
                        <w:p w:rsidR="008A4DB9" w:rsidRDefault="008A4DB9" w:rsidP="008A4DB9">
                          <w:pPr>
                            <w:ind w:left="720"/>
                            <w:jc w:val="center"/>
                            <w:rPr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MX"/>
                            </w:rPr>
                            <w:t>ESCUELA SECUNDARIA TECNICA °17</w:t>
                          </w:r>
                        </w:p>
                        <w:p w:rsidR="008A4DB9" w:rsidRDefault="008A4DB9" w:rsidP="008A4DB9">
                          <w:pPr>
                            <w:ind w:left="720"/>
                            <w:jc w:val="center"/>
                            <w:rPr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MX"/>
                            </w:rPr>
                            <w:t>TALLER DE INFORMATICA</w:t>
                          </w:r>
                        </w:p>
                        <w:p w:rsidR="008A4DB9" w:rsidRDefault="008A4DB9" w:rsidP="008A4DB9">
                          <w:pPr>
                            <w:ind w:left="720"/>
                            <w:jc w:val="center"/>
                            <w:rPr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MX"/>
                            </w:rPr>
                            <w:t>PROFESOR. ADRIAN NUÑEZ M.</w:t>
                          </w:r>
                        </w:p>
                        <w:p w:rsidR="008A4DB9" w:rsidRPr="008A4DB9" w:rsidRDefault="008A4DB9" w:rsidP="008A4DB9">
                          <w:pPr>
                            <w:ind w:left="720"/>
                            <w:jc w:val="center"/>
                            <w:rPr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7552D">
            <w:br w:type="page"/>
          </w:r>
        </w:p>
      </w:sdtContent>
    </w:sdt>
    <w:bookmarkEnd w:id="1"/>
    <w:bookmarkEnd w:id="0"/>
    <w:p w:rsidR="007E2A09" w:rsidRDefault="00BA128E" w:rsidP="00BA128E">
      <w:pPr>
        <w:pStyle w:val="Ttulo1"/>
        <w:rPr>
          <w:rStyle w:val="Ttulo1Car"/>
          <w:sz w:val="28"/>
          <w:szCs w:val="28"/>
        </w:rPr>
      </w:pPr>
      <w:r>
        <w:rPr>
          <w:rStyle w:val="Ttulo1Car"/>
          <w:sz w:val="28"/>
          <w:szCs w:val="28"/>
        </w:rPr>
        <w:lastRenderedPageBreak/>
        <w:t>APRENDIZAJE PERSONAL:</w:t>
      </w:r>
    </w:p>
    <w:p w:rsidR="00BA128E" w:rsidRDefault="00BA128E" w:rsidP="00BA128E">
      <w:pPr>
        <w:rPr>
          <w:sz w:val="28"/>
          <w:szCs w:val="28"/>
        </w:rPr>
      </w:pPr>
      <w:r>
        <w:rPr>
          <w:sz w:val="28"/>
          <w:szCs w:val="28"/>
        </w:rPr>
        <w:t xml:space="preserve">Durante estos tres periodos </w:t>
      </w:r>
      <w:r w:rsidR="00995F47">
        <w:rPr>
          <w:sz w:val="28"/>
          <w:szCs w:val="28"/>
        </w:rPr>
        <w:t>he</w:t>
      </w:r>
      <w:r>
        <w:rPr>
          <w:sz w:val="28"/>
          <w:szCs w:val="28"/>
        </w:rPr>
        <w:t xml:space="preserve"> tenido bastantes aprendizajes tales como:</w:t>
      </w:r>
    </w:p>
    <w:p w:rsidR="00BA128E" w:rsidRDefault="00BA128E" w:rsidP="00BA128E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6A7E7D">
        <w:rPr>
          <w:sz w:val="28"/>
          <w:szCs w:val="28"/>
        </w:rPr>
        <w:t xml:space="preserve">Fuentes </w:t>
      </w:r>
      <w:r w:rsidR="00995F47">
        <w:rPr>
          <w:sz w:val="28"/>
          <w:szCs w:val="28"/>
        </w:rPr>
        <w:t>y tipos</w:t>
      </w:r>
      <w:r>
        <w:rPr>
          <w:sz w:val="28"/>
          <w:szCs w:val="28"/>
        </w:rPr>
        <w:t xml:space="preserve"> de energía”, “Diagramas de flujo”, </w:t>
      </w:r>
      <w:r w:rsidR="006A7E7D">
        <w:rPr>
          <w:sz w:val="28"/>
          <w:szCs w:val="28"/>
        </w:rPr>
        <w:t>“Mapas mentales”, “Paginas HTML”, “Acciones técnicas”, “Herramientas, maquinas e instrumentos”, entre muchos otros.</w:t>
      </w:r>
    </w:p>
    <w:p w:rsidR="006A7E7D" w:rsidRDefault="006A7E7D" w:rsidP="00BA128E">
      <w:pPr>
        <w:rPr>
          <w:sz w:val="28"/>
          <w:szCs w:val="28"/>
        </w:rPr>
      </w:pPr>
    </w:p>
    <w:p w:rsidR="006A7E7D" w:rsidRDefault="006A7E7D" w:rsidP="00BA128E">
      <w:pPr>
        <w:rPr>
          <w:sz w:val="28"/>
          <w:szCs w:val="28"/>
        </w:rPr>
      </w:pPr>
      <w:r>
        <w:rPr>
          <w:sz w:val="28"/>
          <w:szCs w:val="28"/>
        </w:rPr>
        <w:t>De cada tema obtuve un aprendizaje al inicio de las clases no conocía muc</w:t>
      </w:r>
      <w:r w:rsidR="00995F47">
        <w:rPr>
          <w:sz w:val="28"/>
          <w:szCs w:val="28"/>
        </w:rPr>
        <w:t xml:space="preserve">ho los sistemas operativos que nos brinda la tecnología, ya que aunque con la pandemia solía usar mucho los programas de Word y </w:t>
      </w:r>
      <w:proofErr w:type="spellStart"/>
      <w:r w:rsidR="00995F47">
        <w:rPr>
          <w:sz w:val="28"/>
          <w:szCs w:val="28"/>
        </w:rPr>
        <w:t>power</w:t>
      </w:r>
      <w:proofErr w:type="spellEnd"/>
      <w:r w:rsidR="00995F47">
        <w:rPr>
          <w:sz w:val="28"/>
          <w:szCs w:val="28"/>
        </w:rPr>
        <w:t xml:space="preserve"> </w:t>
      </w:r>
      <w:proofErr w:type="spellStart"/>
      <w:r w:rsidR="00995F47">
        <w:rPr>
          <w:sz w:val="28"/>
          <w:szCs w:val="28"/>
        </w:rPr>
        <w:t>point</w:t>
      </w:r>
      <w:proofErr w:type="spellEnd"/>
      <w:r w:rsidR="00995F47">
        <w:rPr>
          <w:sz w:val="28"/>
          <w:szCs w:val="28"/>
        </w:rPr>
        <w:t xml:space="preserve">, con el tiempo perdí la experiencia, gracias al taller de informática aprendí muchas cosas que no sabía por ejemplo el uso de classroom, como hacer carpetas, paginas, tablas, a hacer mejores presentaciones aunque claro tengo que mejorarlas, aunque este taller tiene sus dificultades es muy divertido y didáctico ya que no solo aprendemos a usar la computadora sino todo lo que la compone y también juegos y muchas otras cosas ya que todos nos apoyamos entre sí para lograr nuestro objetivó. </w:t>
      </w:r>
    </w:p>
    <w:p w:rsidR="00995F47" w:rsidRDefault="00995F47" w:rsidP="00BA128E">
      <w:pPr>
        <w:rPr>
          <w:sz w:val="28"/>
          <w:szCs w:val="28"/>
        </w:rPr>
      </w:pPr>
    </w:p>
    <w:p w:rsidR="00995F47" w:rsidRDefault="00995F47" w:rsidP="00BA128E">
      <w:pPr>
        <w:rPr>
          <w:sz w:val="28"/>
          <w:szCs w:val="28"/>
        </w:rPr>
      </w:pPr>
      <w:r>
        <w:rPr>
          <w:sz w:val="28"/>
          <w:szCs w:val="28"/>
        </w:rPr>
        <w:t>Todo tema tiene sus dificultades, por ejemplo, el último tema que vimos fue</w:t>
      </w:r>
      <w:r w:rsidR="003A7DFF">
        <w:rPr>
          <w:sz w:val="28"/>
          <w:szCs w:val="28"/>
        </w:rPr>
        <w:t xml:space="preserve"> las paginas HTML y creo que fue uno de los temas más difíciles para mí ya que el proceso para darles cuerpo y que tengan información adecuada y clara es un proceso largo ya que eran muchos códigos y me costaba mucho a veces recordarlos o simplemente saber cómo ponerlos u ordenarlos, en una ocasión me estrese tanto que al salir de la clase me puse a llorar ya que no pude terminar mi trabajo como se debía, pero espero poder seguir practicando el tema para mejorar y hacer mucho mejor mis trabajos.</w:t>
      </w:r>
    </w:p>
    <w:p w:rsidR="003A7DFF" w:rsidRDefault="003A7DFF" w:rsidP="00BA128E">
      <w:pPr>
        <w:rPr>
          <w:sz w:val="28"/>
          <w:szCs w:val="28"/>
        </w:rPr>
      </w:pPr>
    </w:p>
    <w:p w:rsidR="003A7DFF" w:rsidRDefault="003A7DFF" w:rsidP="00BA128E">
      <w:pPr>
        <w:rPr>
          <w:sz w:val="28"/>
          <w:szCs w:val="28"/>
        </w:rPr>
      </w:pPr>
    </w:p>
    <w:p w:rsidR="003A7DFF" w:rsidRDefault="003A7DFF" w:rsidP="00BA128E">
      <w:pPr>
        <w:rPr>
          <w:sz w:val="28"/>
          <w:szCs w:val="28"/>
        </w:rPr>
      </w:pPr>
    </w:p>
    <w:p w:rsidR="003A7DFF" w:rsidRDefault="003A7DFF" w:rsidP="00BA12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 el tema de los diagramas de flujo también no fue muy fácil, pero con el tiempo agarré más la onda, con ellos aprendimos a hacer muchos mapas mentales ya que eso era lo que parecías aparte de que con ellos encontré una forma más resumida de hacer algún plan o de intentar expresarme de una forma más pequeña por medio de dibujos o signos.</w:t>
      </w:r>
    </w:p>
    <w:p w:rsidR="003A7DFF" w:rsidRDefault="003A7DFF" w:rsidP="00BA128E">
      <w:pPr>
        <w:rPr>
          <w:sz w:val="28"/>
          <w:szCs w:val="28"/>
        </w:rPr>
      </w:pPr>
      <w:r>
        <w:rPr>
          <w:sz w:val="28"/>
          <w:szCs w:val="28"/>
        </w:rPr>
        <w:t>En el último trabajo de eso hicimos un examen al principio desconfié mucho de que lo pudiera hacer bien pero honestamente me fue excelente y saqué el 10 que tanto anhelaba.</w:t>
      </w:r>
    </w:p>
    <w:p w:rsidR="003A7DFF" w:rsidRDefault="003A7DFF" w:rsidP="00BA128E">
      <w:pPr>
        <w:rPr>
          <w:sz w:val="28"/>
          <w:szCs w:val="28"/>
        </w:rPr>
      </w:pPr>
    </w:p>
    <w:p w:rsidR="003A7DFF" w:rsidRDefault="003A7DFF" w:rsidP="00BA128E">
      <w:pPr>
        <w:rPr>
          <w:sz w:val="28"/>
          <w:szCs w:val="28"/>
        </w:rPr>
      </w:pPr>
      <w:r>
        <w:rPr>
          <w:sz w:val="28"/>
          <w:szCs w:val="28"/>
        </w:rPr>
        <w:t xml:space="preserve">Estos meses que he pasado aquí estoy agradecida por la paciencia, los aprendizajes y los apoyos que he recibido de parte de todos, me toco un buen profesor y me gustaría que </w:t>
      </w:r>
      <w:r w:rsidR="00582BEB">
        <w:rPr>
          <w:sz w:val="28"/>
          <w:szCs w:val="28"/>
        </w:rPr>
        <w:t>él</w:t>
      </w:r>
      <w:r>
        <w:rPr>
          <w:sz w:val="28"/>
          <w:szCs w:val="28"/>
        </w:rPr>
        <w:t xml:space="preserve"> me diera el otro año también pero </w:t>
      </w:r>
      <w:r w:rsidR="00582BEB">
        <w:rPr>
          <w:sz w:val="28"/>
          <w:szCs w:val="28"/>
        </w:rPr>
        <w:t>si no</w:t>
      </w:r>
      <w:r>
        <w:rPr>
          <w:sz w:val="28"/>
          <w:szCs w:val="28"/>
        </w:rPr>
        <w:t xml:space="preserve"> se puede igual será un placer seguir aprendiendo temas acerca de la </w:t>
      </w:r>
      <w:r w:rsidR="00582BEB">
        <w:rPr>
          <w:sz w:val="28"/>
          <w:szCs w:val="28"/>
        </w:rPr>
        <w:t>tecnología</w:t>
      </w:r>
      <w:r>
        <w:rPr>
          <w:sz w:val="28"/>
          <w:szCs w:val="28"/>
        </w:rPr>
        <w:t xml:space="preserve"> y yodo lo que corresponde de este, </w:t>
      </w:r>
      <w:r w:rsidR="00582BEB">
        <w:rPr>
          <w:sz w:val="28"/>
          <w:szCs w:val="28"/>
        </w:rPr>
        <w:t>espero ser una gran alumna y poder hacer mejores trabajos, también aprendí muchas energías que nos rodean en nuestra vida diaria y que podemos utilizar y debemos aprovechar de una buena manera. También aprendí a usar las cosas que tengo a la mano para hacer cosas útiles en mi vida y que me pueden ayudar.</w:t>
      </w:r>
    </w:p>
    <w:p w:rsidR="00582BEB" w:rsidRDefault="00582BEB" w:rsidP="00BA128E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CF0480">
        <w:rPr>
          <w:sz w:val="28"/>
          <w:szCs w:val="28"/>
        </w:rPr>
        <w:t>fin,</w:t>
      </w:r>
      <w:r>
        <w:rPr>
          <w:sz w:val="28"/>
          <w:szCs w:val="28"/>
        </w:rPr>
        <w:t xml:space="preserve"> quiero agradecer por todo lo que he hecho y han hecho por mi espero poder mejorar en muchos aspectos aquí le doy fin a mis </w:t>
      </w:r>
      <w:r w:rsidR="00CF0480">
        <w:rPr>
          <w:sz w:val="28"/>
          <w:szCs w:val="28"/>
        </w:rPr>
        <w:t>aprendizajes,</w:t>
      </w:r>
      <w:r>
        <w:rPr>
          <w:sz w:val="28"/>
          <w:szCs w:val="28"/>
        </w:rPr>
        <w:t xml:space="preserve"> aunque si pudiera poner más lo haría gracias.</w:t>
      </w:r>
    </w:p>
    <w:p w:rsidR="00CF0480" w:rsidRDefault="00CF0480" w:rsidP="00BA128E">
      <w:pPr>
        <w:rPr>
          <w:sz w:val="28"/>
          <w:szCs w:val="28"/>
        </w:rPr>
      </w:pPr>
    </w:p>
    <w:p w:rsidR="00CF0480" w:rsidRDefault="00CF0480" w:rsidP="00BA128E">
      <w:pPr>
        <w:rPr>
          <w:sz w:val="28"/>
          <w:szCs w:val="28"/>
        </w:rPr>
      </w:pPr>
    </w:p>
    <w:p w:rsidR="00CF0480" w:rsidRDefault="00CF0480" w:rsidP="00BA128E">
      <w:pPr>
        <w:rPr>
          <w:sz w:val="28"/>
          <w:szCs w:val="28"/>
        </w:rPr>
      </w:pPr>
    </w:p>
    <w:p w:rsidR="00CF0480" w:rsidRDefault="00CF0480" w:rsidP="00BA128E">
      <w:pPr>
        <w:rPr>
          <w:sz w:val="28"/>
          <w:szCs w:val="28"/>
        </w:rPr>
      </w:pPr>
    </w:p>
    <w:p w:rsidR="00CF0480" w:rsidRDefault="00CF0480" w:rsidP="00BA128E">
      <w:pPr>
        <w:rPr>
          <w:sz w:val="28"/>
          <w:szCs w:val="28"/>
        </w:rPr>
      </w:pPr>
    </w:p>
    <w:p w:rsidR="00CF0480" w:rsidRDefault="00CF0480" w:rsidP="00BA128E">
      <w:pPr>
        <w:rPr>
          <w:sz w:val="28"/>
          <w:szCs w:val="28"/>
        </w:rPr>
      </w:pPr>
    </w:p>
    <w:p w:rsidR="00CF0480" w:rsidRDefault="00CF0480" w:rsidP="00BA128E">
      <w:pPr>
        <w:rPr>
          <w:sz w:val="28"/>
          <w:szCs w:val="28"/>
        </w:rPr>
      </w:pPr>
    </w:p>
    <w:p w:rsidR="00CF0480" w:rsidRDefault="00B50A53" w:rsidP="00BA12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Frases:</w:t>
      </w:r>
    </w:p>
    <w:p w:rsidR="00B50A53" w:rsidRDefault="00254AF8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Aprendí</w:t>
      </w:r>
      <w:r w:rsidR="00B50A53">
        <w:rPr>
          <w:sz w:val="28"/>
          <w:szCs w:val="28"/>
        </w:rPr>
        <w:t xml:space="preserve"> a darle mejor uso a las herramientas de </w:t>
      </w:r>
      <w:proofErr w:type="spellStart"/>
      <w:r w:rsidR="00B50A53">
        <w:rPr>
          <w:sz w:val="28"/>
          <w:szCs w:val="28"/>
        </w:rPr>
        <w:t>power</w:t>
      </w:r>
      <w:proofErr w:type="spellEnd"/>
      <w:r w:rsidR="00B50A53">
        <w:rPr>
          <w:sz w:val="28"/>
          <w:szCs w:val="28"/>
        </w:rPr>
        <w:t xml:space="preserve"> </w:t>
      </w:r>
      <w:proofErr w:type="spellStart"/>
      <w:r w:rsidR="00B50A53">
        <w:rPr>
          <w:sz w:val="28"/>
          <w:szCs w:val="28"/>
        </w:rPr>
        <w:t>point</w:t>
      </w:r>
      <w:proofErr w:type="spellEnd"/>
      <w:r w:rsidR="00B50A53">
        <w:rPr>
          <w:sz w:val="28"/>
          <w:szCs w:val="28"/>
        </w:rPr>
        <w:t xml:space="preserve"> y Word</w:t>
      </w:r>
      <w:r w:rsidR="00BA2813">
        <w:rPr>
          <w:sz w:val="28"/>
          <w:szCs w:val="28"/>
        </w:rPr>
        <w:t>.</w:t>
      </w:r>
    </w:p>
    <w:p w:rsidR="00B50A53" w:rsidRDefault="00254AF8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Adquirí conocimiento acerca de los tipos de energía y sus </w:t>
      </w:r>
      <w:r w:rsidR="00BA2813">
        <w:rPr>
          <w:sz w:val="28"/>
          <w:szCs w:val="28"/>
        </w:rPr>
        <w:t xml:space="preserve">múltiples </w:t>
      </w:r>
      <w:r>
        <w:rPr>
          <w:sz w:val="28"/>
          <w:szCs w:val="28"/>
        </w:rPr>
        <w:t>usos</w:t>
      </w:r>
      <w:r w:rsidR="00BA2813">
        <w:rPr>
          <w:sz w:val="28"/>
          <w:szCs w:val="28"/>
        </w:rPr>
        <w:t>.</w:t>
      </w:r>
    </w:p>
    <w:p w:rsidR="00BA2813" w:rsidRDefault="00BA2813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Aprendí a hacer uso del HTML con el cual podíamos hacer páginas web.</w:t>
      </w:r>
    </w:p>
    <w:p w:rsidR="00BA2813" w:rsidRDefault="00856C89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Pude ordenar pasos de actividades mediante diagramas de flujo.</w:t>
      </w:r>
    </w:p>
    <w:p w:rsidR="00856C89" w:rsidRDefault="00856C89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Aprendí a hacer mapas mentales más elaborados en computadora y en mi cuaderno.</w:t>
      </w:r>
    </w:p>
    <w:p w:rsidR="00244A68" w:rsidRDefault="00244A68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Vimos los tipos de herramientas, instrumentos y máquinas y sus usos.</w:t>
      </w:r>
    </w:p>
    <w:p w:rsidR="00244A68" w:rsidRDefault="00244A68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Vimos la introducción a la informática y su historia.</w:t>
      </w:r>
    </w:p>
    <w:p w:rsidR="00244A68" w:rsidRDefault="00244A68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También le dimos aprendizaje a los tipos de técnicas de uso cotidiano e hicimos un proyecto representando varias técnicas de veste tema.</w:t>
      </w:r>
    </w:p>
    <w:p w:rsidR="00244A68" w:rsidRDefault="00A52E34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También hablamos del impacto ambiental y vimos una página e hicimos unas preguntas acerca de este.</w:t>
      </w:r>
    </w:p>
    <w:p w:rsidR="00A52E34" w:rsidRPr="00B50A53" w:rsidRDefault="00A52E34" w:rsidP="00B50A5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Aunque vimos otros temas entre ellos vimos el hardware externo y lo que es. </w:t>
      </w:r>
      <w:bookmarkStart w:id="2" w:name="_GoBack"/>
      <w:bookmarkEnd w:id="2"/>
    </w:p>
    <w:sectPr w:rsidR="00A52E34" w:rsidRPr="00B50A53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F3F" w:rsidRDefault="00E37F3F">
      <w:pPr>
        <w:spacing w:before="0" w:after="0" w:line="240" w:lineRule="auto"/>
      </w:pPr>
      <w:r>
        <w:separator/>
      </w:r>
    </w:p>
  </w:endnote>
  <w:endnote w:type="continuationSeparator" w:id="0">
    <w:p w:rsidR="00E37F3F" w:rsidRDefault="00E37F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A52E34">
      <w:rPr>
        <w:noProof/>
      </w:rPr>
      <w:t>2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F3F" w:rsidRDefault="00E37F3F">
      <w:pPr>
        <w:spacing w:before="0" w:after="0" w:line="240" w:lineRule="auto"/>
      </w:pPr>
      <w:r>
        <w:separator/>
      </w:r>
    </w:p>
  </w:footnote>
  <w:footnote w:type="continuationSeparator" w:id="0">
    <w:p w:rsidR="00E37F3F" w:rsidRDefault="00E37F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D795916"/>
    <w:multiLevelType w:val="hybridMultilevel"/>
    <w:tmpl w:val="CB68D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B9"/>
    <w:rsid w:val="00062F8F"/>
    <w:rsid w:val="00162E13"/>
    <w:rsid w:val="00210D08"/>
    <w:rsid w:val="00244A68"/>
    <w:rsid w:val="00246E4E"/>
    <w:rsid w:val="00254AF8"/>
    <w:rsid w:val="002D0521"/>
    <w:rsid w:val="00315DF0"/>
    <w:rsid w:val="00340910"/>
    <w:rsid w:val="003A7DFF"/>
    <w:rsid w:val="004241E5"/>
    <w:rsid w:val="004C7BC9"/>
    <w:rsid w:val="00502B52"/>
    <w:rsid w:val="0052431A"/>
    <w:rsid w:val="005350B4"/>
    <w:rsid w:val="00535F0C"/>
    <w:rsid w:val="00582BEB"/>
    <w:rsid w:val="005E704C"/>
    <w:rsid w:val="00650176"/>
    <w:rsid w:val="00652A01"/>
    <w:rsid w:val="006A7E7D"/>
    <w:rsid w:val="006C22D0"/>
    <w:rsid w:val="006F6D69"/>
    <w:rsid w:val="0076466F"/>
    <w:rsid w:val="007E2A09"/>
    <w:rsid w:val="00806A60"/>
    <w:rsid w:val="00852D90"/>
    <w:rsid w:val="00856C89"/>
    <w:rsid w:val="0087552D"/>
    <w:rsid w:val="00891B98"/>
    <w:rsid w:val="008A2161"/>
    <w:rsid w:val="008A4DB9"/>
    <w:rsid w:val="008D4AB4"/>
    <w:rsid w:val="00995F47"/>
    <w:rsid w:val="0099638C"/>
    <w:rsid w:val="009D2D39"/>
    <w:rsid w:val="009F48DB"/>
    <w:rsid w:val="00A13C76"/>
    <w:rsid w:val="00A52E34"/>
    <w:rsid w:val="00AE339C"/>
    <w:rsid w:val="00B50A53"/>
    <w:rsid w:val="00BA128E"/>
    <w:rsid w:val="00BA2813"/>
    <w:rsid w:val="00BB1960"/>
    <w:rsid w:val="00BE6FB6"/>
    <w:rsid w:val="00C2009F"/>
    <w:rsid w:val="00C24251"/>
    <w:rsid w:val="00CB02A0"/>
    <w:rsid w:val="00CF0480"/>
    <w:rsid w:val="00CF40D8"/>
    <w:rsid w:val="00DC083A"/>
    <w:rsid w:val="00DD55D9"/>
    <w:rsid w:val="00DF14A1"/>
    <w:rsid w:val="00E37F3F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0987A"/>
  <w15:docId w15:val="{B90AE636-E817-4FE2-B837-998306A0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808A1-55ED-4BE4-9CBA-1A2728F8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134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INFORMATICA I,II Y III TRIMESTRE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I,II Y III TRIMESTRE</dc:title>
  <dc:subject>APRENDIZAJES</dc:subject>
  <dc:creator>Est 17 7</dc:creator>
  <cp:keywords/>
  <cp:lastModifiedBy>Est 17 7</cp:lastModifiedBy>
  <cp:revision>3</cp:revision>
  <dcterms:created xsi:type="dcterms:W3CDTF">2023-06-01T20:59:00Z</dcterms:created>
  <dcterms:modified xsi:type="dcterms:W3CDTF">2023-06-02T03:06:00Z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